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3C15BF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200C093" w14:textId="072DE205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1E888B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0D2BA7D" w14:textId="70E73900" w:rsidR="001B2ABD" w:rsidRDefault="001B2ABD" w:rsidP="001B2ABD">
            <w:pPr>
              <w:pStyle w:val="Title"/>
            </w:pPr>
          </w:p>
          <w:p w14:paraId="4F49229A" w14:textId="6C5968FD" w:rsidR="001B2ABD" w:rsidRDefault="001B2ABD" w:rsidP="001B2ABD">
            <w:pPr>
              <w:pStyle w:val="Subtitle"/>
            </w:pPr>
          </w:p>
        </w:tc>
      </w:tr>
      <w:tr w:rsidR="001B2ABD" w14:paraId="6D56CA7F" w14:textId="77777777" w:rsidTr="001B2ABD">
        <w:tc>
          <w:tcPr>
            <w:tcW w:w="3600" w:type="dxa"/>
          </w:tcPr>
          <w:p w14:paraId="6BF0F8E6" w14:textId="626DF726" w:rsidR="001B2ABD" w:rsidRDefault="00AA6A13" w:rsidP="00036450">
            <w:pPr>
              <w:pStyle w:val="Heading3"/>
            </w:pPr>
            <w:r>
              <w:rPr>
                <w:noProof/>
              </w:rPr>
              <w:lastRenderedPageBreak/>
              <w:drawing>
                <wp:inline distT="0" distB="0" distL="0" distR="0" wp14:anchorId="2FAF510F" wp14:editId="73C587A2">
                  <wp:extent cx="1915144" cy="2553335"/>
                  <wp:effectExtent l="95250" t="76200" r="85725" b="1085215"/>
                  <wp:docPr id="856783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783482" name="Picture 85678348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282" cy="257218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1954003311"/>
              <w:placeholder>
                <w:docPart w:val="BF94FD791C8F4DC89140B2956E9B2020"/>
              </w:placeholder>
              <w:temporary/>
              <w:showingPlcHdr/>
              <w15:appearance w15:val="hidden"/>
            </w:sdtPr>
            <w:sdtEndPr/>
            <w:sdtContent>
              <w:p w14:paraId="26D9E4D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111563247"/>
              <w:placeholder>
                <w:docPart w:val="AF7637F87EFF4DFDAE602AAB7443EDC0"/>
              </w:placeholder>
              <w:temporary/>
              <w:showingPlcHdr/>
              <w15:appearance w15:val="hidden"/>
            </w:sdtPr>
            <w:sdtEndPr/>
            <w:sdtContent>
              <w:p w14:paraId="102C7AF3" w14:textId="77777777" w:rsidR="004D3011" w:rsidRPr="00AA6A13" w:rsidRDefault="004D3011" w:rsidP="004D30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AA6A13">
                  <w:rPr>
                    <w:rFonts w:ascii="Times New Roman" w:hAnsi="Times New Roman" w:cs="Times New Roman"/>
                    <w:sz w:val="24"/>
                    <w:szCs w:val="24"/>
                  </w:rPr>
                  <w:t>PHONE:</w:t>
                </w:r>
              </w:p>
            </w:sdtContent>
          </w:sdt>
          <w:p w14:paraId="15757F44" w14:textId="34531A3D" w:rsidR="004D3011" w:rsidRPr="00AA6A13" w:rsidRDefault="00AA6A13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A13">
              <w:rPr>
                <w:rFonts w:ascii="Times New Roman" w:hAnsi="Times New Roman" w:cs="Times New Roman"/>
                <w:sz w:val="24"/>
                <w:szCs w:val="24"/>
              </w:rPr>
              <w:t>9667871064</w:t>
            </w:r>
          </w:p>
          <w:p w14:paraId="31D957A6" w14:textId="77777777" w:rsidR="004D3011" w:rsidRPr="00AA6A13" w:rsidRDefault="004D3011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4404F" w14:textId="5F168128" w:rsidR="004D3011" w:rsidRPr="004A0947" w:rsidRDefault="004A0947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ayushmendiratta2003@gmail.com</w:t>
            </w:r>
          </w:p>
          <w:p w14:paraId="12FD6403" w14:textId="77777777" w:rsidR="00EE52BD" w:rsidRDefault="00EE52BD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00787" w14:textId="77777777" w:rsidR="004A0947" w:rsidRDefault="004A0947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F7B3C" w14:textId="04A91CA7" w:rsidR="004A0947" w:rsidRDefault="004A0947" w:rsidP="004D3011">
            <w:r>
              <w:rPr>
                <w:rFonts w:ascii="Times New Roman" w:hAnsi="Times New Roman" w:cs="Times New Roman"/>
                <w:sz w:val="24"/>
                <w:szCs w:val="24"/>
              </w:rPr>
              <w:t>LINKEDIN: Ayush Mendiratta</w:t>
            </w:r>
          </w:p>
          <w:p w14:paraId="7E7A9BD2" w14:textId="6833301E" w:rsidR="00EE52BD" w:rsidRPr="00EE52BD" w:rsidRDefault="00EE52BD" w:rsidP="004D3011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id w:val="-1444214663"/>
              <w:placeholder>
                <w:docPart w:val="66F609BB4D004C7A9A289FD3C1ECF7B6"/>
              </w:placeholder>
              <w:temporary/>
              <w:showingPlcHdr/>
              <w15:appearance w15:val="hidden"/>
            </w:sdtPr>
            <w:sdtEndPr/>
            <w:sdtContent>
              <w:p w14:paraId="553BBA5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D72481D" w14:textId="4F73F689" w:rsidR="004A0947" w:rsidRPr="004A0947" w:rsidRDefault="004A0947" w:rsidP="004A0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7">
              <w:rPr>
                <w:rFonts w:ascii="Times New Roman" w:hAnsi="Times New Roman" w:cs="Times New Roman"/>
                <w:sz w:val="24"/>
                <w:szCs w:val="24"/>
              </w:rPr>
              <w:t>Dancin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14:paraId="5EFF869D" w14:textId="395995AB" w:rsidR="004A0947" w:rsidRPr="004A0947" w:rsidRDefault="004A0947" w:rsidP="004A0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kabaddi, football, volleyball</w:t>
            </w:r>
          </w:p>
          <w:p w14:paraId="79CA1985" w14:textId="77777777" w:rsidR="004A0947" w:rsidRDefault="004A0947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09DDE" w14:textId="7CE73B1B" w:rsidR="004A0947" w:rsidRPr="004A0947" w:rsidRDefault="004A0947" w:rsidP="004D3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55159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2B50AECDE8A4A958DA9F0B530CF07E4"/>
              </w:placeholder>
              <w:temporary/>
              <w:showingPlcHdr/>
              <w15:appearance w15:val="hidden"/>
            </w:sdtPr>
            <w:sdtEndPr/>
            <w:sdtContent>
              <w:p w14:paraId="6429B6F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572804E" w14:textId="760B5FC9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[Manav Rachna University, Faridabad]</w:t>
            </w:r>
          </w:p>
          <w:p w14:paraId="6F663EA6" w14:textId="498A654A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[2021-2025]</w:t>
            </w:r>
          </w:p>
          <w:p w14:paraId="787D53C9" w14:textId="0CB666EC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Currently I am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B1D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and pursuing BTECH CSE </w:t>
            </w:r>
          </w:p>
          <w:p w14:paraId="328223DE" w14:textId="77777777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9E1D1" w14:textId="5DA59A96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[Carmel convent school, sec 7/D Faridabad]</w:t>
            </w:r>
          </w:p>
          <w:p w14:paraId="2F9C2797" w14:textId="71AE1CA5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[2020-2021]</w:t>
            </w:r>
          </w:p>
          <w:p w14:paraId="215D21C5" w14:textId="46425042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 my 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With an aggregate of 86%.</w:t>
            </w:r>
          </w:p>
          <w:p w14:paraId="1F2AF8CB" w14:textId="77777777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43C7B" w14:textId="65A03028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[Carmel convent school]</w:t>
            </w:r>
          </w:p>
          <w:p w14:paraId="413331A8" w14:textId="37A1013A" w:rsid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[2018-2019]</w:t>
            </w:r>
          </w:p>
          <w:p w14:paraId="1EA5EEBE" w14:textId="4BC77523" w:rsidR="001B1DF0" w:rsidRPr="001B1DF0" w:rsidRDefault="001B1DF0" w:rsidP="00036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 my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an aggregate of 90%.</w:t>
            </w:r>
          </w:p>
          <w:p w14:paraId="58A4886E" w14:textId="1A7A0A5D" w:rsidR="00036450" w:rsidRDefault="00036450" w:rsidP="00036450"/>
          <w:p w14:paraId="2619E4A6" w14:textId="77777777" w:rsidR="004D3011" w:rsidRDefault="004D3011" w:rsidP="00036450"/>
          <w:sdt>
            <w:sdtPr>
              <w:id w:val="1669594239"/>
              <w:placeholder>
                <w:docPart w:val="C5FF735D08AE4CC4AAE92B4A92B81D48"/>
              </w:placeholder>
              <w:temporary/>
              <w:showingPlcHdr/>
              <w15:appearance w15:val="hidden"/>
            </w:sdtPr>
            <w:sdtEndPr/>
            <w:sdtContent>
              <w:p w14:paraId="65B8A52A" w14:textId="0F271D57" w:rsidR="00D77E63" w:rsidRPr="00D77E63" w:rsidRDefault="00180329" w:rsidP="00D77E63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8D0EF42" w14:textId="77777777" w:rsidR="00D77E63" w:rsidRDefault="00D77E63" w:rsidP="004D3011">
            <w:pPr>
              <w:rPr>
                <w:color w:val="FFFFFF" w:themeColor="background1"/>
              </w:rPr>
            </w:pPr>
          </w:p>
          <w:p w14:paraId="2F8A727C" w14:textId="77A53AE2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F4A01F6" wp14:editId="4CC7B539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35A366F8" w14:textId="45EA58F4" w:rsidR="0043117B" w:rsidRDefault="004A0947" w:rsidP="000C45FF">
      <w:pPr>
        <w:tabs>
          <w:tab w:val="left" w:pos="9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77E63">
        <w:rPr>
          <w:b/>
          <w:bCs/>
        </w:rPr>
        <w:t xml:space="preserve">                                                                                         </w:t>
      </w:r>
      <w:r w:rsidR="00D77E63" w:rsidRPr="00D77E63">
        <w:rPr>
          <w:rFonts w:ascii="Times New Roman" w:hAnsi="Times New Roman" w:cs="Times New Roman"/>
          <w:b/>
          <w:bCs/>
          <w:sz w:val="28"/>
          <w:szCs w:val="28"/>
        </w:rPr>
        <w:t>Soft skills</w:t>
      </w:r>
      <w:r w:rsidR="00D77E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BFEF1A" w14:textId="5E3D068E" w:rsidR="00D77E63" w:rsidRDefault="00D77E63" w:rsidP="000C45FF">
      <w:pPr>
        <w:tabs>
          <w:tab w:val="left" w:pos="9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</w:t>
      </w:r>
    </w:p>
    <w:p w14:paraId="0DA9AFCC" w14:textId="44772B8D" w:rsidR="00D77E63" w:rsidRPr="00D77E63" w:rsidRDefault="00D77E63" w:rsidP="00D77E63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05E0A8FB" w14:textId="28635087" w:rsidR="00D77E63" w:rsidRPr="00D77E63" w:rsidRDefault="00D77E63" w:rsidP="00D77E63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Teamwork</w:t>
      </w:r>
    </w:p>
    <w:p w14:paraId="7A893BC0" w14:textId="0075D3F8" w:rsidR="00D77E63" w:rsidRPr="00D77E63" w:rsidRDefault="00D77E63" w:rsidP="00D77E63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Problem-solving</w:t>
      </w:r>
    </w:p>
    <w:p w14:paraId="28FBAADA" w14:textId="1A210D80" w:rsidR="00D77E63" w:rsidRPr="00D77E63" w:rsidRDefault="00D77E63" w:rsidP="00D77E63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Negotiation</w:t>
      </w:r>
    </w:p>
    <w:p w14:paraId="3F7C1BB9" w14:textId="7FDCC8EF" w:rsidR="00D77E63" w:rsidRPr="00D77E63" w:rsidRDefault="00D77E63" w:rsidP="00D77E63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Working under pressure</w:t>
      </w:r>
    </w:p>
    <w:sectPr w:rsidR="00D77E63" w:rsidRPr="00D77E63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C35B" w14:textId="77777777" w:rsidR="00AA6A13" w:rsidRDefault="00AA6A13" w:rsidP="000C45FF">
      <w:r>
        <w:separator/>
      </w:r>
    </w:p>
  </w:endnote>
  <w:endnote w:type="continuationSeparator" w:id="0">
    <w:p w14:paraId="404A5DCF" w14:textId="77777777" w:rsidR="00AA6A13" w:rsidRDefault="00AA6A1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377F" w14:textId="77777777" w:rsidR="00AA6A13" w:rsidRDefault="00AA6A13" w:rsidP="000C45FF">
      <w:r>
        <w:separator/>
      </w:r>
    </w:p>
  </w:footnote>
  <w:footnote w:type="continuationSeparator" w:id="0">
    <w:p w14:paraId="0D10DA51" w14:textId="77777777" w:rsidR="00AA6A13" w:rsidRDefault="00AA6A1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6E22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0385CE" wp14:editId="0630F6B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714D"/>
    <w:multiLevelType w:val="hybridMultilevel"/>
    <w:tmpl w:val="EFE6F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4683E"/>
    <w:multiLevelType w:val="hybridMultilevel"/>
    <w:tmpl w:val="E2D2254A"/>
    <w:lvl w:ilvl="0" w:tplc="4009000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05" w:hanging="360"/>
      </w:pPr>
      <w:rPr>
        <w:rFonts w:ascii="Wingdings" w:hAnsi="Wingdings" w:hint="default"/>
      </w:rPr>
    </w:lvl>
  </w:abstractNum>
  <w:num w:numId="1" w16cid:durableId="1761565505">
    <w:abstractNumId w:val="0"/>
  </w:num>
  <w:num w:numId="2" w16cid:durableId="112060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1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1DF0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A0947"/>
    <w:rsid w:val="004C63E4"/>
    <w:rsid w:val="004D3011"/>
    <w:rsid w:val="005262AC"/>
    <w:rsid w:val="005E39D5"/>
    <w:rsid w:val="00600670"/>
    <w:rsid w:val="0062123A"/>
    <w:rsid w:val="00646E75"/>
    <w:rsid w:val="006771D0"/>
    <w:rsid w:val="006B3F28"/>
    <w:rsid w:val="00715FCB"/>
    <w:rsid w:val="0073459E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A6A13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7E63"/>
    <w:rsid w:val="00DA1F4D"/>
    <w:rsid w:val="00DD172A"/>
    <w:rsid w:val="00E25A26"/>
    <w:rsid w:val="00E4381A"/>
    <w:rsid w:val="00E55D74"/>
    <w:rsid w:val="00EE52B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638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A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ush\AppData\Local\Microsoft\Office\16.0\DTS\en-IN%7b01E52067-807F-43CF-9341-85D65EF43ADE%7d\%7bAA38B89B-6CBD-4815-A319-A489ECC2CC9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C++</c:v>
                </c:pt>
                <c:pt idx="1">
                  <c:v>C</c:v>
                </c:pt>
                <c:pt idx="2">
                  <c:v>ML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0.75</c:v>
                </c:pt>
                <c:pt idx="2">
                  <c:v>0.25</c:v>
                </c:pt>
                <c:pt idx="3">
                  <c:v>0.75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94FD791C8F4DC89140B2956E9B2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2D9B-83D4-4E0A-81D0-2FF335BBC09C}"/>
      </w:docPartPr>
      <w:docPartBody>
        <w:p w:rsidR="00000000" w:rsidRDefault="005658E2">
          <w:pPr>
            <w:pStyle w:val="BF94FD791C8F4DC89140B2956E9B2020"/>
          </w:pPr>
          <w:r w:rsidRPr="00CB0055">
            <w:t>Contact</w:t>
          </w:r>
        </w:p>
      </w:docPartBody>
    </w:docPart>
    <w:docPart>
      <w:docPartPr>
        <w:name w:val="AF7637F87EFF4DFDAE602AAB7443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EABF2-4218-42AA-8D4C-AC3B8922638C}"/>
      </w:docPartPr>
      <w:docPartBody>
        <w:p w:rsidR="00000000" w:rsidRDefault="005658E2">
          <w:pPr>
            <w:pStyle w:val="AF7637F87EFF4DFDAE602AAB7443EDC0"/>
          </w:pPr>
          <w:r w:rsidRPr="004D3011">
            <w:t>PHONE:</w:t>
          </w:r>
        </w:p>
      </w:docPartBody>
    </w:docPart>
    <w:docPart>
      <w:docPartPr>
        <w:name w:val="66F609BB4D004C7A9A289FD3C1EC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B23B0-1FD3-45BC-B1CD-31F63197284D}"/>
      </w:docPartPr>
      <w:docPartBody>
        <w:p w:rsidR="00000000" w:rsidRDefault="005658E2">
          <w:pPr>
            <w:pStyle w:val="66F609BB4D004C7A9A289FD3C1ECF7B6"/>
          </w:pPr>
          <w:r w:rsidRPr="00CB0055">
            <w:t>Hobbies</w:t>
          </w:r>
        </w:p>
      </w:docPartBody>
    </w:docPart>
    <w:docPart>
      <w:docPartPr>
        <w:name w:val="C2B50AECDE8A4A958DA9F0B530CF0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CE0B-5019-4A55-8BC0-04274F166DC0}"/>
      </w:docPartPr>
      <w:docPartBody>
        <w:p w:rsidR="00000000" w:rsidRDefault="005658E2">
          <w:pPr>
            <w:pStyle w:val="C2B50AECDE8A4A958DA9F0B530CF07E4"/>
          </w:pPr>
          <w:r w:rsidRPr="00036450">
            <w:t>EDUCATION</w:t>
          </w:r>
        </w:p>
      </w:docPartBody>
    </w:docPart>
    <w:docPart>
      <w:docPartPr>
        <w:name w:val="C5FF735D08AE4CC4AAE92B4A92B81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B0EC-0BC5-43A0-9A50-5E46A0F12213}"/>
      </w:docPartPr>
      <w:docPartBody>
        <w:p w:rsidR="00000000" w:rsidRDefault="005658E2">
          <w:pPr>
            <w:pStyle w:val="C5FF735D08AE4CC4AAE92B4A92B81D4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E2"/>
    <w:rsid w:val="005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658E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55249B1A441F89E294C80EFB2499B">
    <w:name w:val="B5655249B1A441F89E294C80EFB2499B"/>
  </w:style>
  <w:style w:type="paragraph" w:customStyle="1" w:styleId="F7F0692A1AFE4566841DB0C2FAA61790">
    <w:name w:val="F7F0692A1AFE4566841DB0C2FAA61790"/>
  </w:style>
  <w:style w:type="paragraph" w:customStyle="1" w:styleId="C9EB443AB9B14220A3996CF50FEA32DA">
    <w:name w:val="C9EB443AB9B14220A3996CF50FEA32DA"/>
  </w:style>
  <w:style w:type="paragraph" w:customStyle="1" w:styleId="7A8979D8A60745018AD67A49746EA158">
    <w:name w:val="7A8979D8A60745018AD67A49746EA158"/>
  </w:style>
  <w:style w:type="paragraph" w:customStyle="1" w:styleId="BF94FD791C8F4DC89140B2956E9B2020">
    <w:name w:val="BF94FD791C8F4DC89140B2956E9B2020"/>
  </w:style>
  <w:style w:type="paragraph" w:customStyle="1" w:styleId="AF7637F87EFF4DFDAE602AAB7443EDC0">
    <w:name w:val="AF7637F87EFF4DFDAE602AAB7443EDC0"/>
  </w:style>
  <w:style w:type="paragraph" w:customStyle="1" w:styleId="2FE3F245222E453CBF680005ADEB751A">
    <w:name w:val="2FE3F245222E453CBF680005ADEB751A"/>
  </w:style>
  <w:style w:type="paragraph" w:customStyle="1" w:styleId="24BD4661280647579E9C084907DB8737">
    <w:name w:val="24BD4661280647579E9C084907DB8737"/>
  </w:style>
  <w:style w:type="paragraph" w:customStyle="1" w:styleId="4EACA15935CE48599AEFD836A82D1C75">
    <w:name w:val="4EACA15935CE48599AEFD836A82D1C75"/>
  </w:style>
  <w:style w:type="paragraph" w:customStyle="1" w:styleId="6112DB312B6A4059A7C91EAA81674460">
    <w:name w:val="6112DB312B6A4059A7C91EAA8167446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90230F62B3D4F189AB11D12D827CE0D">
    <w:name w:val="890230F62B3D4F189AB11D12D827CE0D"/>
  </w:style>
  <w:style w:type="paragraph" w:customStyle="1" w:styleId="66F609BB4D004C7A9A289FD3C1ECF7B6">
    <w:name w:val="66F609BB4D004C7A9A289FD3C1ECF7B6"/>
  </w:style>
  <w:style w:type="paragraph" w:customStyle="1" w:styleId="FDFA85CFE74040419FDDA1F82A95DC69">
    <w:name w:val="FDFA85CFE74040419FDDA1F82A95DC69"/>
  </w:style>
  <w:style w:type="paragraph" w:customStyle="1" w:styleId="4E4267F4E04B43B09E16F8BB2EB92F15">
    <w:name w:val="4E4267F4E04B43B09E16F8BB2EB92F15"/>
  </w:style>
  <w:style w:type="paragraph" w:customStyle="1" w:styleId="464A0923CAA0427EA4E951C9CCC2FF94">
    <w:name w:val="464A0923CAA0427EA4E951C9CCC2FF94"/>
  </w:style>
  <w:style w:type="paragraph" w:customStyle="1" w:styleId="9669391619B24DD3A1C5EDE2055F9902">
    <w:name w:val="9669391619B24DD3A1C5EDE2055F9902"/>
  </w:style>
  <w:style w:type="paragraph" w:customStyle="1" w:styleId="C2B50AECDE8A4A958DA9F0B530CF07E4">
    <w:name w:val="C2B50AECDE8A4A958DA9F0B530CF07E4"/>
  </w:style>
  <w:style w:type="paragraph" w:customStyle="1" w:styleId="ED04172A1F054FA0B730566F66672599">
    <w:name w:val="ED04172A1F054FA0B730566F66672599"/>
  </w:style>
  <w:style w:type="paragraph" w:customStyle="1" w:styleId="08197A5CA39F4B238D7579BD06D1C4C1">
    <w:name w:val="08197A5CA39F4B238D7579BD06D1C4C1"/>
  </w:style>
  <w:style w:type="paragraph" w:customStyle="1" w:styleId="CE66F8AB3EE64273A7281BDAE0134B66">
    <w:name w:val="CE66F8AB3EE64273A7281BDAE0134B66"/>
  </w:style>
  <w:style w:type="paragraph" w:customStyle="1" w:styleId="A90730ED318C4464BD134CAD7EA87DE5">
    <w:name w:val="A90730ED318C4464BD134CAD7EA87DE5"/>
  </w:style>
  <w:style w:type="paragraph" w:customStyle="1" w:styleId="5B0F8ACBB5FF4D4CACB1225B9188B34C">
    <w:name w:val="5B0F8ACBB5FF4D4CACB1225B9188B34C"/>
  </w:style>
  <w:style w:type="paragraph" w:customStyle="1" w:styleId="1638D6F14C8044F3BCD688907716133D">
    <w:name w:val="1638D6F14C8044F3BCD688907716133D"/>
  </w:style>
  <w:style w:type="paragraph" w:customStyle="1" w:styleId="AE8FA04314654002AB46BDE132D1BBEE">
    <w:name w:val="AE8FA04314654002AB46BDE132D1BBEE"/>
  </w:style>
  <w:style w:type="paragraph" w:customStyle="1" w:styleId="4A3CE04B4FAE4C8E898975B0B1DEFCA4">
    <w:name w:val="4A3CE04B4FAE4C8E898975B0B1DEFCA4"/>
  </w:style>
  <w:style w:type="paragraph" w:customStyle="1" w:styleId="C398BCE02EE4406D95A621388410D545">
    <w:name w:val="C398BCE02EE4406D95A621388410D545"/>
  </w:style>
  <w:style w:type="paragraph" w:customStyle="1" w:styleId="896E3682F2AA4BF6B66470D6362A8300">
    <w:name w:val="896E3682F2AA4BF6B66470D6362A8300"/>
  </w:style>
  <w:style w:type="paragraph" w:customStyle="1" w:styleId="FDDD79921200429A96176D1038798BE9">
    <w:name w:val="FDDD79921200429A96176D1038798BE9"/>
  </w:style>
  <w:style w:type="paragraph" w:customStyle="1" w:styleId="87FC8C2E38EE44C18ECC33C6D049C395">
    <w:name w:val="87FC8C2E38EE44C18ECC33C6D049C395"/>
  </w:style>
  <w:style w:type="paragraph" w:customStyle="1" w:styleId="A67AD73815BB4B44A5E1AA067989D856">
    <w:name w:val="A67AD73815BB4B44A5E1AA067989D856"/>
  </w:style>
  <w:style w:type="paragraph" w:customStyle="1" w:styleId="3E591029EA594BAB89DCD697DB7DA23C">
    <w:name w:val="3E591029EA594BAB89DCD697DB7DA23C"/>
  </w:style>
  <w:style w:type="paragraph" w:customStyle="1" w:styleId="BEEF341878FC402FBAF254A7DE0BA58E">
    <w:name w:val="BEEF341878FC402FBAF254A7DE0BA58E"/>
  </w:style>
  <w:style w:type="paragraph" w:customStyle="1" w:styleId="00B6618D213D467F894D3D27027BE54D">
    <w:name w:val="00B6618D213D467F894D3D27027BE54D"/>
  </w:style>
  <w:style w:type="paragraph" w:customStyle="1" w:styleId="C044D53D5DF247FCB974F4E6B95449E3">
    <w:name w:val="C044D53D5DF247FCB974F4E6B95449E3"/>
  </w:style>
  <w:style w:type="paragraph" w:customStyle="1" w:styleId="EF897CDE13334EDBBEA388924DDCFDFC">
    <w:name w:val="EF897CDE13334EDBBEA388924DDCFDFC"/>
  </w:style>
  <w:style w:type="paragraph" w:customStyle="1" w:styleId="AF67853782FD4319A52B5B53A4B74653">
    <w:name w:val="AF67853782FD4319A52B5B53A4B74653"/>
  </w:style>
  <w:style w:type="paragraph" w:customStyle="1" w:styleId="B2554B919AEC4A1A929B6018E795BB71">
    <w:name w:val="B2554B919AEC4A1A929B6018E795BB71"/>
  </w:style>
  <w:style w:type="paragraph" w:customStyle="1" w:styleId="84DDA76F0AF947DD9575FD0F16465A89">
    <w:name w:val="84DDA76F0AF947DD9575FD0F16465A89"/>
  </w:style>
  <w:style w:type="paragraph" w:customStyle="1" w:styleId="0A1C1B822EF443CFADB16F13AFE035EE">
    <w:name w:val="0A1C1B822EF443CFADB16F13AFE035EE"/>
  </w:style>
  <w:style w:type="paragraph" w:customStyle="1" w:styleId="233AF953C9B44423A357DE4281FAEBB9">
    <w:name w:val="233AF953C9B44423A357DE4281FAEBB9"/>
  </w:style>
  <w:style w:type="character" w:customStyle="1" w:styleId="Heading2Char">
    <w:name w:val="Heading 2 Char"/>
    <w:basedOn w:val="DefaultParagraphFont"/>
    <w:link w:val="Heading2"/>
    <w:uiPriority w:val="9"/>
    <w:rsid w:val="005658E2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C5FF735D08AE4CC4AAE92B4A92B81D48">
    <w:name w:val="C5FF735D08AE4CC4AAE92B4A92B81D48"/>
  </w:style>
  <w:style w:type="paragraph" w:customStyle="1" w:styleId="6D38D6C6DC9A493D89E39C7EA619A988">
    <w:name w:val="6D38D6C6DC9A493D89E39C7EA619A988"/>
    <w:rsid w:val="005658E2"/>
  </w:style>
  <w:style w:type="paragraph" w:customStyle="1" w:styleId="59F71E99B4C84694B8FA7973BE7455C3">
    <w:name w:val="59F71E99B4C84694B8FA7973BE7455C3"/>
    <w:rsid w:val="005658E2"/>
  </w:style>
  <w:style w:type="paragraph" w:customStyle="1" w:styleId="3A46BC9BA72F40B58E523EE13132295F">
    <w:name w:val="3A46BC9BA72F40B58E523EE13132295F"/>
    <w:rsid w:val="005658E2"/>
  </w:style>
  <w:style w:type="paragraph" w:customStyle="1" w:styleId="CDFAF0FC3C1A4024A0E29E52C0AD5A8C">
    <w:name w:val="CDFAF0FC3C1A4024A0E29E52C0AD5A8C"/>
    <w:rsid w:val="005658E2"/>
  </w:style>
  <w:style w:type="paragraph" w:customStyle="1" w:styleId="5B482141AAC04DC2A0D45A52318B11C3">
    <w:name w:val="5B482141AAC04DC2A0D45A52318B11C3"/>
    <w:rsid w:val="005658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{AA38B89B-6CBD-4815-A319-A489ECC2CC94}tf00546271_win32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2023-06-30T06:16:00Z</dcterms:created>
  <dcterms:modified xsi:type="dcterms:W3CDTF">2023-06-30T10:17:00Z</dcterms:modified>
</cp:coreProperties>
</file>